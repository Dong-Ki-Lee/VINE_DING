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FC76D" w14:textId="3722814B" w:rsidR="001D001E" w:rsidRDefault="006F14EE" w:rsidP="001D001E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>유용한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SNS</w:t>
      </w:r>
      <w:r>
        <w:rPr>
          <w:rFonts w:hint="eastAsia"/>
          <w:lang w:val="en-US"/>
        </w:rPr>
        <w:t>정리</w:t>
      </w:r>
      <w:r>
        <w:rPr>
          <w:rFonts w:hint="eastAsia"/>
          <w:lang w:val="en-US"/>
        </w:rPr>
        <w:t>.</w:t>
      </w:r>
    </w:p>
    <w:p w14:paraId="41C6F090" w14:textId="77777777" w:rsidR="001D001E" w:rsidRDefault="001D001E" w:rsidP="001D001E">
      <w:pPr>
        <w:rPr>
          <w:rFonts w:hint="eastAsia"/>
          <w:lang w:val="en-US"/>
        </w:rPr>
      </w:pPr>
    </w:p>
    <w:p w14:paraId="0807A7BF" w14:textId="364968B7" w:rsidR="001D001E" w:rsidRDefault="001D001E" w:rsidP="001D001E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62EE451" wp14:editId="13DA3C56">
            <wp:extent cx="5727700" cy="2146300"/>
            <wp:effectExtent l="0" t="0" r="12700" b="12700"/>
            <wp:docPr id="1" name="그림 1" descr="../Downloads/img_2013043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_2013043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FF4A" w14:textId="331ED788" w:rsidR="001D001E" w:rsidRPr="001D001E" w:rsidRDefault="001D001E" w:rsidP="001D001E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그림</w:t>
      </w:r>
      <w:r>
        <w:rPr>
          <w:rFonts w:hint="eastAsia"/>
          <w:lang w:val="en-US"/>
        </w:rPr>
        <w:t xml:space="preserve"> 1. </w:t>
      </w:r>
      <w:r>
        <w:rPr>
          <w:rFonts w:hint="eastAsia"/>
          <w:lang w:val="en-US"/>
        </w:rPr>
        <w:t>연령대별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SNS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현황</w:t>
      </w:r>
      <w:r>
        <w:rPr>
          <w:rFonts w:hint="eastAsia"/>
          <w:lang w:val="en-US"/>
        </w:rPr>
        <w:t>&gt;</w:t>
      </w:r>
    </w:p>
    <w:p w14:paraId="46F505DE" w14:textId="77777777" w:rsidR="006F14EE" w:rsidRPr="002A75FF" w:rsidRDefault="006F14EE" w:rsidP="006F14EE">
      <w:pPr>
        <w:pStyle w:val="2"/>
        <w:rPr>
          <w:rFonts w:asciiTheme="majorEastAsia" w:hAnsiTheme="majorEastAsia" w:hint="eastAsia"/>
          <w:lang w:val="en-US"/>
        </w:rPr>
      </w:pPr>
      <w:r>
        <w:rPr>
          <w:rFonts w:asciiTheme="majorEastAsia" w:hAnsiTheme="majorEastAsia"/>
        </w:rPr>
        <w:t>Facebook</w:t>
      </w:r>
    </w:p>
    <w:p w14:paraId="40EEFC60" w14:textId="52B0F74F" w:rsidR="006F14EE" w:rsidRDefault="002A75FF" w:rsidP="006F14EE">
      <w:pPr>
        <w:pStyle w:val="a"/>
      </w:pPr>
      <w:r>
        <w:rPr>
          <w:lang w:val="en-US"/>
        </w:rPr>
        <w:t>API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가져오는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 w:rsidR="00A17AF2">
        <w:rPr>
          <w:rFonts w:hint="eastAsia"/>
          <w:lang w:val="en-US"/>
        </w:rPr>
        <w:t>공개</w:t>
      </w:r>
      <w:r w:rsidR="00A17AF2">
        <w:rPr>
          <w:rFonts w:hint="eastAsia"/>
          <w:lang w:val="en-US"/>
        </w:rPr>
        <w:t xml:space="preserve"> </w:t>
      </w:r>
      <w:r w:rsidR="00A17AF2">
        <w:rPr>
          <w:rFonts w:hint="eastAsia"/>
          <w:lang w:val="en-US"/>
        </w:rPr>
        <w:t>페이지에</w:t>
      </w:r>
      <w:r w:rsidR="00A17AF2">
        <w:rPr>
          <w:rFonts w:hint="eastAsia"/>
          <w:lang w:val="en-US"/>
        </w:rPr>
        <w:t xml:space="preserve"> </w:t>
      </w:r>
      <w:r w:rsidR="00A17AF2">
        <w:rPr>
          <w:rFonts w:hint="eastAsia"/>
          <w:lang w:val="en-US"/>
        </w:rPr>
        <w:t>관해서만</w:t>
      </w:r>
      <w:r w:rsidR="00A17AF2">
        <w:rPr>
          <w:rFonts w:hint="eastAsia"/>
          <w:lang w:val="en-US"/>
        </w:rPr>
        <w:t xml:space="preserve"> </w:t>
      </w:r>
      <w:r w:rsidR="00A17AF2">
        <w:rPr>
          <w:rFonts w:hint="eastAsia"/>
          <w:lang w:val="en-US"/>
        </w:rPr>
        <w:t>가능</w:t>
      </w:r>
      <w:r w:rsidR="00A17AF2">
        <w:rPr>
          <w:rFonts w:hint="eastAsia"/>
          <w:lang w:val="en-US"/>
        </w:rPr>
        <w:t>.</w:t>
      </w:r>
    </w:p>
    <w:p w14:paraId="2B54C9D7" w14:textId="3BAD3073" w:rsidR="006F14EE" w:rsidRDefault="00410144" w:rsidP="006F14EE">
      <w:pPr>
        <w:pStyle w:val="a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이지만</w:t>
      </w:r>
      <w:r>
        <w:rPr>
          <w:rFonts w:hint="eastAsia"/>
        </w:rPr>
        <w:t xml:space="preserve">, </w:t>
      </w:r>
      <w:r>
        <w:rPr>
          <w:rFonts w:hint="eastAsia"/>
        </w:rPr>
        <w:t>크롤링이나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ED00436" w14:textId="77777777" w:rsidR="006F14EE" w:rsidRDefault="006F14EE" w:rsidP="006F14EE"/>
    <w:p w14:paraId="3D3E73EB" w14:textId="5BA51D81" w:rsidR="006F14EE" w:rsidRDefault="00A94529" w:rsidP="006F14EE">
      <w:pPr>
        <w:pStyle w:val="2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트위터</w:t>
      </w:r>
    </w:p>
    <w:p w14:paraId="1FF1D238" w14:textId="4DDB4585" w:rsidR="006F14EE" w:rsidRDefault="00BF2868" w:rsidP="006F14EE">
      <w:pPr>
        <w:pStyle w:val="a"/>
      </w:pPr>
      <w:r>
        <w:rPr>
          <w:rFonts w:hint="eastAsia"/>
          <w:lang w:val="en-US"/>
        </w:rPr>
        <w:t>키워드를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리트윗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1B1A6BA3" w14:textId="65588202" w:rsidR="006F14EE" w:rsidRDefault="00C601EF" w:rsidP="006F14EE">
      <w:pPr>
        <w:pStyle w:val="a"/>
        <w:rPr>
          <w:rFonts w:hint="eastAsia"/>
        </w:rPr>
      </w:pP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0F807E3E" w14:textId="6A3CB2C2" w:rsidR="00C601EF" w:rsidRDefault="00C601EF" w:rsidP="006F14EE">
      <w:pPr>
        <w:pStyle w:val="a"/>
        <w:rPr>
          <w:rFonts w:hint="eastAsia"/>
        </w:rPr>
      </w:pPr>
      <w:hyperlink r:id="rId8" w:history="1">
        <w:r w:rsidRPr="00495EFE">
          <w:rPr>
            <w:rStyle w:val="afa"/>
          </w:rPr>
          <w:t>https://docs.microsoft.com/ko-kr/azure/hdinsight/hdinsight-hbase-analyze-twitter-sentiment</w:t>
        </w:r>
      </w:hyperlink>
    </w:p>
    <w:p w14:paraId="6CAF76BA" w14:textId="08DB7657" w:rsidR="00C601EF" w:rsidRDefault="00410144" w:rsidP="006F14EE">
      <w:pPr>
        <w:pStyle w:val="a"/>
      </w:pPr>
      <w:r>
        <w:rPr>
          <w:rFonts w:hint="eastAsia"/>
        </w:rPr>
        <w:lastRenderedPageBreak/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질은</w:t>
      </w:r>
      <w:r>
        <w:rPr>
          <w:rFonts w:hint="eastAsia"/>
        </w:rPr>
        <w:t xml:space="preserve"> </w:t>
      </w:r>
      <w:r>
        <w:rPr>
          <w:rFonts w:hint="eastAsia"/>
        </w:rPr>
        <w:t>별로지만</w:t>
      </w:r>
      <w:r>
        <w:rPr>
          <w:rFonts w:hint="eastAsia"/>
        </w:rPr>
        <w:t xml:space="preserve"> </w:t>
      </w:r>
      <w:r>
        <w:rPr>
          <w:rFonts w:hint="eastAsia"/>
        </w:rPr>
        <w:t>뽑아낼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</w:p>
    <w:p w14:paraId="5FA01605" w14:textId="77777777" w:rsidR="006F14EE" w:rsidRDefault="006F14EE" w:rsidP="006F14EE"/>
    <w:p w14:paraId="1B799470" w14:textId="09F86199" w:rsidR="006F14EE" w:rsidRDefault="00341972" w:rsidP="006F14EE">
      <w:pPr>
        <w:pStyle w:val="2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인스타그램</w:t>
      </w:r>
    </w:p>
    <w:p w14:paraId="22403F44" w14:textId="2D91FD77" w:rsidR="006F14EE" w:rsidRDefault="00341972" w:rsidP="006F14EE">
      <w:pPr>
        <w:pStyle w:val="a"/>
      </w:pPr>
      <w:r>
        <w:rPr>
          <w:lang w:val="en-US"/>
        </w:rPr>
        <w:t>API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변경되어</w:t>
      </w:r>
      <w:r>
        <w:rPr>
          <w:rFonts w:hint="eastAsia"/>
          <w:lang w:val="en-US"/>
        </w:rPr>
        <w:t xml:space="preserve"> </w:t>
      </w:r>
      <w:r w:rsidR="001C1336">
        <w:rPr>
          <w:rFonts w:hint="eastAsia"/>
          <w:lang w:val="en-US"/>
        </w:rPr>
        <w:t>거의</w:t>
      </w:r>
      <w:r w:rsidR="001C1336">
        <w:rPr>
          <w:rFonts w:hint="eastAsia"/>
          <w:lang w:val="en-US"/>
        </w:rPr>
        <w:t xml:space="preserve"> </w:t>
      </w:r>
      <w:r w:rsidR="001C1336">
        <w:rPr>
          <w:rFonts w:hint="eastAsia"/>
          <w:lang w:val="en-US"/>
        </w:rPr>
        <w:t>대부분의</w:t>
      </w:r>
      <w:r w:rsidR="001C1336">
        <w:rPr>
          <w:rFonts w:hint="eastAsia"/>
          <w:lang w:val="en-US"/>
        </w:rPr>
        <w:t xml:space="preserve"> </w:t>
      </w:r>
      <w:r w:rsidR="001C1336">
        <w:rPr>
          <w:rFonts w:hint="eastAsia"/>
          <w:lang w:val="en-US"/>
        </w:rPr>
        <w:t>작업이</w:t>
      </w:r>
      <w:r w:rsidR="001C1336">
        <w:rPr>
          <w:rFonts w:hint="eastAsia"/>
          <w:lang w:val="en-US"/>
        </w:rPr>
        <w:t xml:space="preserve"> </w:t>
      </w:r>
      <w:r w:rsidR="001C1336">
        <w:rPr>
          <w:rFonts w:hint="eastAsia"/>
          <w:lang w:val="en-US"/>
        </w:rPr>
        <w:t>불가능해짐</w:t>
      </w:r>
      <w:r w:rsidR="001C1336">
        <w:rPr>
          <w:rFonts w:hint="eastAsia"/>
          <w:lang w:val="en-US"/>
        </w:rPr>
        <w:t>.</w:t>
      </w:r>
    </w:p>
    <w:p w14:paraId="15C7DE7C" w14:textId="40FCE9E6" w:rsidR="006F14EE" w:rsidRPr="001C1336" w:rsidRDefault="001C1336" w:rsidP="006F14EE">
      <w:pPr>
        <w:pStyle w:val="a"/>
        <w:rPr>
          <w:rFonts w:hint="eastAsia"/>
        </w:rPr>
      </w:pPr>
      <w:r>
        <w:rPr>
          <w:lang w:val="en-US"/>
        </w:rPr>
        <w:t>API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제작하여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밖에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  <w:r>
        <w:rPr>
          <w:rFonts w:hint="eastAsia"/>
          <w:lang w:val="en-US"/>
        </w:rPr>
        <w:t>.</w:t>
      </w:r>
    </w:p>
    <w:p w14:paraId="41A5F917" w14:textId="5170772E" w:rsidR="001C1336" w:rsidRDefault="001C1336" w:rsidP="006F14EE">
      <w:pPr>
        <w:pStyle w:val="a"/>
      </w:pPr>
      <w:r>
        <w:rPr>
          <w:rFonts w:hint="eastAsia"/>
          <w:lang w:val="en-US"/>
        </w:rPr>
        <w:t>보통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내용이지만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태그들이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관심사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보임</w:t>
      </w:r>
    </w:p>
    <w:p w14:paraId="2FAEF92A" w14:textId="77777777" w:rsidR="006F14EE" w:rsidRPr="001C1336" w:rsidRDefault="006F14EE" w:rsidP="006F14EE"/>
    <w:p w14:paraId="669989FC" w14:textId="53AEEBB4" w:rsidR="006F14EE" w:rsidRPr="00403892" w:rsidRDefault="00403892" w:rsidP="006F14EE">
      <w:pPr>
        <w:pStyle w:val="2"/>
        <w:rPr>
          <w:rFonts w:asciiTheme="majorEastAsia" w:hAnsiTheme="majorEastAsia"/>
          <w:lang w:val="en-US"/>
        </w:rPr>
      </w:pPr>
      <w:r>
        <w:rPr>
          <w:rFonts w:asciiTheme="majorEastAsia" w:hAnsiTheme="majorEastAsia" w:hint="eastAsia"/>
        </w:rPr>
        <w:t xml:space="preserve">익명 </w:t>
      </w:r>
      <w:r>
        <w:rPr>
          <w:rFonts w:asciiTheme="majorEastAsia" w:hAnsiTheme="majorEastAsia"/>
          <w:lang w:val="en-US"/>
        </w:rPr>
        <w:t>SNS</w:t>
      </w:r>
    </w:p>
    <w:p w14:paraId="2B4F7E8F" w14:textId="462EDCBD" w:rsidR="006F14EE" w:rsidRDefault="00410144" w:rsidP="006F14EE">
      <w:pPr>
        <w:pStyle w:val="a"/>
      </w:pPr>
      <w:r>
        <w:rPr>
          <w:rFonts w:hint="eastAsia"/>
          <w:lang w:val="en-US"/>
        </w:rPr>
        <w:t>블라인드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모씨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어라운드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23B71103" w14:textId="37AC73CC" w:rsidR="006F14EE" w:rsidRDefault="00410144" w:rsidP="006F14EE">
      <w:pPr>
        <w:pStyle w:val="a"/>
      </w:pPr>
      <w:r>
        <w:rPr>
          <w:rFonts w:hint="eastAsia"/>
        </w:rPr>
        <w:t>연령대를</w:t>
      </w:r>
      <w:r>
        <w:rPr>
          <w:rFonts w:hint="eastAsia"/>
        </w:rPr>
        <w:t xml:space="preserve"> </w:t>
      </w:r>
      <w:r>
        <w:rPr>
          <w:rFonts w:hint="eastAsia"/>
        </w:rPr>
        <w:t>추정할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모으게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연령대에서의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 xml:space="preserve">, </w:t>
      </w:r>
      <w:r>
        <w:rPr>
          <w:rFonts w:hint="eastAsia"/>
        </w:rPr>
        <w:t>고민거리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DE31A4B" w14:textId="1421E9C1" w:rsidR="00410144" w:rsidRDefault="00410144" w:rsidP="006F14EE">
      <w:pPr>
        <w:pStyle w:val="a"/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써야한다</w:t>
      </w:r>
      <w:r>
        <w:rPr>
          <w:rFonts w:hint="eastAsia"/>
        </w:rPr>
        <w:t>.</w:t>
      </w:r>
    </w:p>
    <w:p w14:paraId="41146A7E" w14:textId="77777777" w:rsidR="006F14EE" w:rsidRDefault="006F14EE" w:rsidP="006F14EE"/>
    <w:p w14:paraId="47464BC6" w14:textId="20A0CDD8" w:rsidR="006F14EE" w:rsidRPr="00A806A0" w:rsidRDefault="00A806A0" w:rsidP="006F14EE">
      <w:pPr>
        <w:pStyle w:val="2"/>
        <w:rPr>
          <w:rFonts w:asciiTheme="majorEastAsia" w:hAnsiTheme="majorEastAsia"/>
          <w:lang w:val="en-US"/>
        </w:rPr>
      </w:pPr>
      <w:r>
        <w:rPr>
          <w:rFonts w:asciiTheme="majorEastAsia" w:hAnsiTheme="majorEastAsia" w:hint="eastAsia"/>
        </w:rPr>
        <w:t>관심사가 정해져 있는 SNS</w:t>
      </w:r>
    </w:p>
    <w:p w14:paraId="6ED5C943" w14:textId="25F96B43" w:rsidR="006F14EE" w:rsidRDefault="00A806A0" w:rsidP="006F14EE">
      <w:pPr>
        <w:pStyle w:val="a"/>
      </w:pPr>
      <w:r>
        <w:rPr>
          <w:rFonts w:hint="eastAsia"/>
          <w:lang w:val="en-US"/>
        </w:rPr>
        <w:t>관심사가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정해져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한가지의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양질의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뽑아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</w:t>
      </w:r>
      <w:r>
        <w:rPr>
          <w:rFonts w:hint="eastAsia"/>
          <w:lang w:val="en-US"/>
        </w:rPr>
        <w:t>.</w:t>
      </w:r>
    </w:p>
    <w:p w14:paraId="1A97037B" w14:textId="1219867D" w:rsidR="006F14EE" w:rsidRDefault="00A806A0" w:rsidP="006F14EE">
      <w:pPr>
        <w:pStyle w:val="a"/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추측이</w:t>
      </w:r>
      <w:r>
        <w:rPr>
          <w:rFonts w:hint="eastAsia"/>
        </w:rPr>
        <w:t xml:space="preserve"> </w:t>
      </w:r>
      <w:r>
        <w:rPr>
          <w:rFonts w:hint="eastAsia"/>
        </w:rPr>
        <w:t>힘들기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연령대에서의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생각해야한다</w:t>
      </w:r>
      <w:r>
        <w:rPr>
          <w:rFonts w:hint="eastAsia"/>
        </w:rPr>
        <w:t>.</w:t>
      </w:r>
    </w:p>
    <w:p w14:paraId="2E6D4E24" w14:textId="77777777" w:rsidR="006F14EE" w:rsidRDefault="006F14EE" w:rsidP="006F14EE"/>
    <w:p w14:paraId="325B875B" w14:textId="1EC2A494" w:rsidR="006F14EE" w:rsidRDefault="001D001E" w:rsidP="006F14EE">
      <w:pPr>
        <w:pStyle w:val="2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lastRenderedPageBreak/>
        <w:t>카카오스토리</w:t>
      </w:r>
    </w:p>
    <w:p w14:paraId="7C648473" w14:textId="1D83CDEA" w:rsidR="006F14EE" w:rsidRDefault="003723C2" w:rsidP="006F14EE">
      <w:pPr>
        <w:pStyle w:val="a"/>
      </w:pP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포스팅만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.</w:t>
      </w:r>
    </w:p>
    <w:p w14:paraId="373A1A2D" w14:textId="518951F5" w:rsidR="006F14EE" w:rsidRDefault="003723C2" w:rsidP="006F14EE">
      <w:pPr>
        <w:pStyle w:val="a"/>
      </w:pPr>
      <w:r>
        <w:rPr>
          <w:rFonts w:hint="eastAsia"/>
        </w:rPr>
        <w:t>크롤링도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14:paraId="4B0B077D" w14:textId="77777777" w:rsidR="006F14EE" w:rsidRDefault="006F14EE" w:rsidP="006F14EE"/>
    <w:p w14:paraId="012B29C5" w14:textId="40B01B1E" w:rsidR="006F14EE" w:rsidRDefault="001D001E" w:rsidP="006F14EE">
      <w:pPr>
        <w:pStyle w:val="2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싸이월드 미니홈피</w:t>
      </w:r>
    </w:p>
    <w:p w14:paraId="6FEE187F" w14:textId="5B670175" w:rsidR="006F14EE" w:rsidRDefault="00C57009" w:rsidP="006F14EE">
      <w:pPr>
        <w:pStyle w:val="a"/>
      </w:pP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자신의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위주로만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.</w:t>
      </w:r>
    </w:p>
    <w:p w14:paraId="1C2EA73E" w14:textId="0C9159B7" w:rsidR="006F14EE" w:rsidRDefault="00C57009" w:rsidP="006F14EE">
      <w:pPr>
        <w:pStyle w:val="a"/>
      </w:pP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크롤링이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보이나</w:t>
      </w:r>
      <w:r>
        <w:rPr>
          <w:rFonts w:hint="eastAsia"/>
        </w:rPr>
        <w:t xml:space="preserve">,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사용량이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bookmarkStart w:id="0" w:name="_GoBack"/>
      <w:bookmarkEnd w:id="0"/>
    </w:p>
    <w:p w14:paraId="44D2B224" w14:textId="77777777" w:rsidR="006F14EE" w:rsidRDefault="006F14EE" w:rsidP="006F14EE"/>
    <w:p w14:paraId="5805B661" w14:textId="77777777" w:rsidR="006F14EE" w:rsidRPr="001D001E" w:rsidRDefault="006F14EE" w:rsidP="006F14EE">
      <w:pPr>
        <w:rPr>
          <w:lang w:val="en-US"/>
        </w:rPr>
      </w:pPr>
    </w:p>
    <w:sectPr w:rsidR="006F14EE" w:rsidRPr="001D001E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C03FA" w14:textId="77777777" w:rsidR="00F84E8C" w:rsidRDefault="00F84E8C">
      <w:r>
        <w:separator/>
      </w:r>
    </w:p>
    <w:p w14:paraId="0E41748D" w14:textId="77777777" w:rsidR="00F84E8C" w:rsidRDefault="00F84E8C"/>
  </w:endnote>
  <w:endnote w:type="continuationSeparator" w:id="0">
    <w:p w14:paraId="0C1CDAC3" w14:textId="77777777" w:rsidR="00F84E8C" w:rsidRDefault="00F84E8C">
      <w:r>
        <w:continuationSeparator/>
      </w:r>
    </w:p>
    <w:p w14:paraId="4A012CC7" w14:textId="77777777" w:rsidR="00F84E8C" w:rsidRDefault="00F84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2BBFC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0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C4BD0" w14:textId="77777777" w:rsidR="00F84E8C" w:rsidRDefault="00F84E8C">
      <w:r>
        <w:separator/>
      </w:r>
    </w:p>
    <w:p w14:paraId="109536FE" w14:textId="77777777" w:rsidR="00F84E8C" w:rsidRDefault="00F84E8C"/>
  </w:footnote>
  <w:footnote w:type="continuationSeparator" w:id="0">
    <w:p w14:paraId="7F244250" w14:textId="77777777" w:rsidR="00F84E8C" w:rsidRDefault="00F84E8C">
      <w:r>
        <w:continuationSeparator/>
      </w:r>
    </w:p>
    <w:p w14:paraId="2D10F551" w14:textId="77777777" w:rsidR="00F84E8C" w:rsidRDefault="00F84E8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E"/>
    <w:rsid w:val="001C1336"/>
    <w:rsid w:val="001D001E"/>
    <w:rsid w:val="002A75FF"/>
    <w:rsid w:val="00341972"/>
    <w:rsid w:val="003723C2"/>
    <w:rsid w:val="00403892"/>
    <w:rsid w:val="00410144"/>
    <w:rsid w:val="006F14EE"/>
    <w:rsid w:val="00725280"/>
    <w:rsid w:val="009E573A"/>
    <w:rsid w:val="00A17AF2"/>
    <w:rsid w:val="00A806A0"/>
    <w:rsid w:val="00A94529"/>
    <w:rsid w:val="00AD3549"/>
    <w:rsid w:val="00BF2868"/>
    <w:rsid w:val="00C57009"/>
    <w:rsid w:val="00C601EF"/>
    <w:rsid w:val="00F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F4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docs.microsoft.com/ko-kr/azure/hdinsight/hdinsight-hbase-analyze-twitter-sentiment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dong-gi/Library/Containers/com.microsoft.Word/Data/Library/Caches/1042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3"/>
    <w:rsid w:val="001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23D4574B823AF499B630F342B7EAE0D">
    <w:name w:val="723D4574B823AF499B630F342B7EAE0D"/>
    <w:pPr>
      <w:widowControl w:val="0"/>
      <w:wordWrap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wordWrap/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customStyle="1" w:styleId="9948FE835A662F489818801AC035A629">
    <w:name w:val="9948FE835A662F489818801AC035A629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18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이동기</dc:creator>
  <cp:keywords/>
  <dc:description/>
  <cp:lastModifiedBy>이동기</cp:lastModifiedBy>
  <cp:revision>3</cp:revision>
  <dcterms:created xsi:type="dcterms:W3CDTF">2017-07-27T08:13:00Z</dcterms:created>
  <dcterms:modified xsi:type="dcterms:W3CDTF">2017-07-27T16:56:00Z</dcterms:modified>
</cp:coreProperties>
</file>