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00EC7" w14:textId="77777777" w:rsidR="00095882" w:rsidRDefault="0062392C">
      <w:pPr>
        <w:pStyle w:val="ac"/>
      </w:pPr>
      <w:r>
        <w:rPr>
          <w:rFonts w:hint="eastAsia"/>
        </w:rPr>
        <w:t>2017.07.28</w:t>
      </w:r>
    </w:p>
    <w:p w14:paraId="47539955" w14:textId="77777777" w:rsidR="00095882" w:rsidRPr="0062392C" w:rsidRDefault="0062392C">
      <w:pPr>
        <w:pStyle w:val="a8"/>
        <w:rPr>
          <w:rFonts w:hint="eastAsia"/>
          <w:lang w:val="en-US"/>
        </w:rPr>
      </w:pPr>
      <w:r>
        <w:rPr>
          <w:lang w:val="en-US"/>
        </w:rPr>
        <w:t>API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2184DA11" w14:textId="3A81A295" w:rsidR="00095882" w:rsidRDefault="00325953" w:rsidP="002471B6">
      <w:pPr>
        <w:pStyle w:val="1"/>
      </w:pPr>
      <w:r>
        <w:t>facebook</w:t>
      </w:r>
      <w:r w:rsidR="00A40385">
        <w:rPr>
          <w:rFonts w:hint="eastAsia"/>
          <w:lang w:val="en-US"/>
        </w:rPr>
        <w:t xml:space="preserve"> API</w:t>
      </w:r>
    </w:p>
    <w:sdt>
      <w:sdtPr>
        <w:id w:val="1261561074"/>
        <w:placeholder>
          <w:docPart w:val="4637338C3264C046A2D610AEBC406EFB"/>
        </w:placeholder>
        <w:temporary/>
        <w:showingPlcHdr/>
        <w15:appearance w15:val="hidden"/>
      </w:sdtPr>
      <w:sdtEndPr/>
      <w:sdtContent>
        <w:p w14:paraId="00AE8FED" w14:textId="77777777" w:rsidR="00095882" w:rsidRDefault="00B27C2F">
          <w:pPr>
            <w:pStyle w:val="2"/>
          </w:pPr>
          <w:r w:rsidRPr="00B27C2F">
            <w:rPr>
              <w:rFonts w:asciiTheme="majorEastAsia" w:hAnsiTheme="majorEastAsia"/>
            </w:rPr>
            <w:t>제목 2</w:t>
          </w:r>
        </w:p>
      </w:sdtContent>
    </w:sdt>
    <w:sdt>
      <w:sdtPr>
        <w:id w:val="2091661203"/>
        <w:placeholder>
          <w:docPart w:val="CEB2238820107A4E94099CFDE5075DBD"/>
        </w:placeholder>
        <w:temporary/>
        <w:showingPlcHdr/>
        <w15:appearance w15:val="hidden"/>
      </w:sdtPr>
      <w:sdtEndPr/>
      <w:sdtContent>
        <w:p w14:paraId="43D43118" w14:textId="77777777" w:rsidR="00095882" w:rsidRPr="00B27C2F" w:rsidRDefault="00B27C2F">
          <w:pPr>
            <w:pStyle w:val="3"/>
            <w:rPr>
              <w:rFonts w:asciiTheme="majorEastAsia" w:hAnsiTheme="majorEastAsia"/>
            </w:rPr>
          </w:pPr>
          <w:r w:rsidRPr="00B27C2F">
            <w:rPr>
              <w:rFonts w:asciiTheme="majorEastAsia" w:hAnsiTheme="majorEastAsia"/>
            </w:rPr>
            <w:t>탭 한 번으로 이 개요에 표시된 텍스트 서식을 손쉽게 적용하려면 리본 메뉴의 [홈] 탭에서 [스타일]을 확인하세요.</w:t>
          </w:r>
        </w:p>
        <w:p w14:paraId="3E6C2FD3" w14:textId="77777777" w:rsidR="00095882" w:rsidRDefault="00B27C2F">
          <w:pPr>
            <w:pStyle w:val="3"/>
          </w:pPr>
          <w:r w:rsidRPr="00B27C2F">
            <w:rPr>
              <w:rFonts w:asciiTheme="majorEastAsia" w:hAnsiTheme="majorEastAsia"/>
            </w:rPr>
            <w:t>예를 들어 이 단락은 [제목 3] 스타일을 사용합니다.</w:t>
          </w:r>
        </w:p>
      </w:sdtContent>
    </w:sdt>
    <w:p w14:paraId="6A4AB015" w14:textId="5608A28E" w:rsidR="00095882" w:rsidRPr="00A40385" w:rsidRDefault="00A40385" w:rsidP="00A40385">
      <w:pPr>
        <w:pStyle w:val="1"/>
      </w:pPr>
      <w:r>
        <w:rPr>
          <w:rFonts w:hint="eastAsia"/>
        </w:rPr>
        <w:t>트위터</w:t>
      </w:r>
      <w:r>
        <w:rPr>
          <w:lang w:val="en-US"/>
        </w:rPr>
        <w:t xml:space="preserve"> API</w:t>
      </w:r>
    </w:p>
    <w:p w14:paraId="245111D5" w14:textId="17A3D413" w:rsidR="00A40385" w:rsidRDefault="002471B6" w:rsidP="00A40385">
      <w:pPr>
        <w:pStyle w:val="2"/>
        <w:rPr>
          <w:rFonts w:hint="eastAsia"/>
        </w:rPr>
      </w:pPr>
      <w:r>
        <w:rPr>
          <w:rFonts w:hint="eastAsia"/>
        </w:rPr>
        <w:t>특징</w:t>
      </w:r>
      <w:r>
        <w:rPr>
          <w:rFonts w:hint="eastAsia"/>
        </w:rPr>
        <w:t>.</w:t>
      </w:r>
    </w:p>
    <w:p w14:paraId="4080B4FC" w14:textId="3DEE6555" w:rsidR="001634BC" w:rsidRDefault="002471B6" w:rsidP="001634BC">
      <w:pPr>
        <w:pStyle w:val="3"/>
        <w:rPr>
          <w:rFonts w:hint="eastAsia"/>
        </w:rPr>
      </w:pPr>
      <w:r>
        <w:rPr>
          <w:rFonts w:hint="eastAsia"/>
        </w:rPr>
        <w:t xml:space="preserve">REST API, Streaming API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 xml:space="preserve">, </w:t>
      </w:r>
      <w:r w:rsidR="00C85678">
        <w:rPr>
          <w:lang w:val="en-US"/>
        </w:rPr>
        <w:t xml:space="preserve">REST API </w:t>
      </w:r>
      <w:r w:rsidR="00C85678">
        <w:rPr>
          <w:rFonts w:hint="eastAsia"/>
          <w:lang w:val="en-US"/>
        </w:rPr>
        <w:t>의</w:t>
      </w:r>
      <w:r w:rsidR="00C85678">
        <w:rPr>
          <w:rFonts w:hint="eastAsia"/>
          <w:lang w:val="en-US"/>
        </w:rPr>
        <w:t xml:space="preserve"> </w:t>
      </w:r>
      <w:r w:rsidR="00C85678">
        <w:rPr>
          <w:rFonts w:hint="eastAsia"/>
          <w:lang w:val="en-US"/>
        </w:rPr>
        <w:t>경우</w:t>
      </w:r>
      <w:r w:rsidR="00C85678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일정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기간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동안의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데이터를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뽑아낼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수</w:t>
      </w:r>
      <w:r w:rsidR="00A8768D">
        <w:rPr>
          <w:rFonts w:hint="eastAsia"/>
          <w:lang w:val="en-US"/>
        </w:rPr>
        <w:t xml:space="preserve"> </w:t>
      </w:r>
      <w:r w:rsidR="00A8768D">
        <w:rPr>
          <w:rFonts w:hint="eastAsia"/>
          <w:lang w:val="en-US"/>
        </w:rPr>
        <w:t>있고</w:t>
      </w:r>
      <w:r w:rsidR="00A8768D">
        <w:rPr>
          <w:rFonts w:hint="eastAsia"/>
          <w:lang w:val="en-US"/>
        </w:rPr>
        <w:t xml:space="preserve">, </w:t>
      </w:r>
      <w:r w:rsidR="00FF3509">
        <w:rPr>
          <w:lang w:val="en-US"/>
        </w:rPr>
        <w:t>Streaming API</w:t>
      </w:r>
      <w:r w:rsidR="00FF3509">
        <w:rPr>
          <w:rFonts w:hint="eastAsia"/>
          <w:lang w:val="en-US"/>
        </w:rPr>
        <w:t>의</w:t>
      </w:r>
      <w:r w:rsidR="00FF3509">
        <w:rPr>
          <w:rFonts w:hint="eastAsia"/>
          <w:lang w:val="en-US"/>
        </w:rPr>
        <w:t xml:space="preserve"> </w:t>
      </w:r>
      <w:r w:rsidR="00FF3509">
        <w:rPr>
          <w:rFonts w:hint="eastAsia"/>
          <w:lang w:val="en-US"/>
        </w:rPr>
        <w:t>경우에는</w:t>
      </w:r>
      <w:r w:rsidR="00FF3509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실시간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업데이트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되는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모두의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데이터를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뽑아낼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수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있는데</w:t>
      </w:r>
      <w:r w:rsidR="00976FCC">
        <w:rPr>
          <w:rFonts w:hint="eastAsia"/>
          <w:lang w:val="en-US"/>
        </w:rPr>
        <w:t xml:space="preserve">, </w:t>
      </w:r>
      <w:r w:rsidR="00976FCC">
        <w:rPr>
          <w:rFonts w:hint="eastAsia"/>
          <w:lang w:val="en-US"/>
        </w:rPr>
        <w:t>상용</w:t>
      </w:r>
      <w:r w:rsidR="00976FCC">
        <w:rPr>
          <w:rFonts w:hint="eastAsia"/>
          <w:lang w:val="en-US"/>
        </w:rPr>
        <w:t xml:space="preserve"> </w:t>
      </w:r>
      <w:r w:rsidR="00976FCC">
        <w:rPr>
          <w:lang w:val="en-US"/>
        </w:rPr>
        <w:t>API</w:t>
      </w:r>
      <w:r w:rsidR="00976FCC">
        <w:rPr>
          <w:rFonts w:hint="eastAsia"/>
          <w:lang w:val="en-US"/>
        </w:rPr>
        <w:t>의</w:t>
      </w:r>
      <w:r w:rsidR="00976FCC">
        <w:rPr>
          <w:rFonts w:hint="eastAsia"/>
          <w:lang w:val="en-US"/>
        </w:rPr>
        <w:t xml:space="preserve"> 100</w:t>
      </w:r>
      <w:r w:rsidR="00976FCC">
        <w:rPr>
          <w:rFonts w:hint="eastAsia"/>
          <w:lang w:val="en-US"/>
        </w:rPr>
        <w:t>분의</w:t>
      </w:r>
      <w:r w:rsidR="00976FCC">
        <w:rPr>
          <w:rFonts w:hint="eastAsia"/>
          <w:lang w:val="en-US"/>
        </w:rPr>
        <w:t xml:space="preserve"> 1</w:t>
      </w:r>
      <w:r w:rsidR="00976FCC">
        <w:rPr>
          <w:rFonts w:hint="eastAsia"/>
          <w:lang w:val="en-US"/>
        </w:rPr>
        <w:t>정도밖에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뽑히지</w:t>
      </w:r>
      <w:r w:rsidR="00976FCC">
        <w:rPr>
          <w:rFonts w:hint="eastAsia"/>
          <w:lang w:val="en-US"/>
        </w:rPr>
        <w:t xml:space="preserve"> </w:t>
      </w:r>
      <w:r w:rsidR="00976FCC">
        <w:rPr>
          <w:rFonts w:hint="eastAsia"/>
          <w:lang w:val="en-US"/>
        </w:rPr>
        <w:t>않는다</w:t>
      </w:r>
      <w:r w:rsidR="00976FCC">
        <w:rPr>
          <w:rFonts w:hint="eastAsia"/>
          <w:lang w:val="en-US"/>
        </w:rPr>
        <w:t>.</w:t>
      </w:r>
    </w:p>
    <w:p w14:paraId="7DB246AA" w14:textId="0169060C" w:rsidR="001634BC" w:rsidRDefault="000F53DA" w:rsidP="001634BC">
      <w:pPr>
        <w:pStyle w:val="1"/>
        <w:rPr>
          <w:rFonts w:hint="eastAsia"/>
        </w:rPr>
      </w:pPr>
      <w:proofErr w:type="spellStart"/>
      <w:r>
        <w:rPr>
          <w:rFonts w:hint="eastAsia"/>
        </w:rPr>
        <w:t>인스타그램</w:t>
      </w:r>
      <w:proofErr w:type="spellEnd"/>
    </w:p>
    <w:p w14:paraId="3519B0D5" w14:textId="3AC983EE" w:rsidR="000F53DA" w:rsidRDefault="008B1CDE" w:rsidP="000F53DA">
      <w:pPr>
        <w:pStyle w:val="2"/>
        <w:rPr>
          <w:rFonts w:hint="eastAsia"/>
        </w:rPr>
      </w:pPr>
      <w:r>
        <w:rPr>
          <w:rFonts w:hint="eastAsia"/>
        </w:rPr>
        <w:t>특징</w:t>
      </w:r>
    </w:p>
    <w:p w14:paraId="7359C908" w14:textId="52943E82" w:rsidR="000F53DA" w:rsidRDefault="008B1CDE" w:rsidP="000F53DA">
      <w:pPr>
        <w:pStyle w:val="3"/>
        <w:rPr>
          <w:rFonts w:hint="eastAsia"/>
        </w:r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변경으로</w:t>
      </w:r>
      <w:r>
        <w:rPr>
          <w:rFonts w:hint="eastAsia"/>
        </w:rPr>
        <w:t xml:space="preserve"> </w:t>
      </w:r>
      <w:r>
        <w:rPr>
          <w:rFonts w:hint="eastAsia"/>
        </w:rPr>
        <w:t>인해서</w:t>
      </w:r>
      <w:r>
        <w:rPr>
          <w:rFonts w:hint="eastAsia"/>
        </w:rPr>
        <w:t xml:space="preserve"> </w:t>
      </w:r>
      <w:r>
        <w:rPr>
          <w:rFonts w:hint="eastAsia"/>
        </w:rPr>
        <w:t>사진의</w:t>
      </w:r>
      <w:r>
        <w:rPr>
          <w:rFonts w:hint="eastAsia"/>
        </w:rPr>
        <w:t xml:space="preserve"> </w:t>
      </w:r>
      <w:r>
        <w:rPr>
          <w:rFonts w:hint="eastAsia"/>
        </w:rPr>
        <w:t>검색이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있는지도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 xml:space="preserve">.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lang w:val="en-US"/>
        </w:rPr>
        <w:t>API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새로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만들어야한다</w:t>
      </w:r>
      <w:r>
        <w:rPr>
          <w:rFonts w:hint="eastAsia"/>
          <w:lang w:val="en-US"/>
        </w:rPr>
        <w:t>.</w:t>
      </w:r>
    </w:p>
    <w:p w14:paraId="1D611EA7" w14:textId="1D8A9090" w:rsidR="000F53DA" w:rsidRPr="008B1CDE" w:rsidRDefault="008B1CDE" w:rsidP="000F53DA">
      <w:pPr>
        <w:pStyle w:val="1"/>
        <w:rPr>
          <w:rFonts w:hint="eastAsia"/>
        </w:rPr>
      </w:pP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lang w:val="en-US"/>
        </w:rPr>
        <w:t>SNS</w:t>
      </w:r>
    </w:p>
    <w:p w14:paraId="1C2EDE71" w14:textId="5F7BC78E" w:rsidR="008B1CDE" w:rsidRDefault="008B1CDE" w:rsidP="008B1CDE">
      <w:pPr>
        <w:pStyle w:val="2"/>
        <w:rPr>
          <w:rFonts w:hint="eastAsia"/>
        </w:rPr>
      </w:pPr>
      <w:r>
        <w:rPr>
          <w:rFonts w:hint="eastAsia"/>
        </w:rPr>
        <w:t>특징</w:t>
      </w:r>
    </w:p>
    <w:p w14:paraId="3ED0D413" w14:textId="4563AF59" w:rsidR="008B1CDE" w:rsidRPr="00D57076" w:rsidRDefault="008B1CDE" w:rsidP="008B1CDE">
      <w:pPr>
        <w:pStyle w:val="3"/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기반으로써</w:t>
      </w:r>
      <w:r>
        <w:rPr>
          <w:rFonts w:hint="eastAsia"/>
        </w:rPr>
        <w:t xml:space="preserve">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lang w:val="en-US"/>
        </w:rPr>
        <w:t>API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지원해주지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않으며</w:t>
      </w:r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크롤링을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하거나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제작하여야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247F9195" w14:textId="08CD7011" w:rsidR="00D57076" w:rsidRPr="00D57076" w:rsidRDefault="00D57076" w:rsidP="00D57076">
      <w:pPr>
        <w:pStyle w:val="1"/>
      </w:pPr>
      <w:r>
        <w:rPr>
          <w:rFonts w:hint="eastAsia"/>
        </w:rPr>
        <w:lastRenderedPageBreak/>
        <w:t>카카오스토리</w:t>
      </w:r>
      <w:r>
        <w:rPr>
          <w:rFonts w:hint="eastAsia"/>
        </w:rPr>
        <w:t xml:space="preserve"> </w:t>
      </w:r>
      <w:r>
        <w:rPr>
          <w:lang w:val="en-US"/>
        </w:rPr>
        <w:t>API</w:t>
      </w:r>
    </w:p>
    <w:p w14:paraId="7C314267" w14:textId="22AEFCCC" w:rsidR="00D57076" w:rsidRDefault="00D57076" w:rsidP="00D57076">
      <w:pPr>
        <w:pStyle w:val="2"/>
        <w:rPr>
          <w:rFonts w:hint="eastAsia"/>
        </w:rPr>
      </w:pPr>
      <w:r>
        <w:rPr>
          <w:rFonts w:hint="eastAsia"/>
        </w:rPr>
        <w:t>특징</w:t>
      </w:r>
    </w:p>
    <w:p w14:paraId="2E24F268" w14:textId="4EA1D87C" w:rsidR="00D57076" w:rsidRDefault="00D57076" w:rsidP="00D57076">
      <w:pPr>
        <w:pStyle w:val="3"/>
        <w:rPr>
          <w:rFonts w:hint="eastAsia"/>
        </w:rPr>
      </w:pP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C8027F" w14:textId="070D410C" w:rsidR="00D57076" w:rsidRDefault="00D57076" w:rsidP="00D57076">
      <w:pPr>
        <w:pStyle w:val="3"/>
      </w:pPr>
      <w:r>
        <w:rPr>
          <w:rFonts w:hint="eastAsia"/>
        </w:rPr>
        <w:t>홈페이지가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, </w:t>
      </w:r>
      <w:r>
        <w:rPr>
          <w:rFonts w:hint="eastAsia"/>
        </w:rPr>
        <w:t>검색하면</w:t>
      </w:r>
      <w:r>
        <w:rPr>
          <w:lang w:val="en-US"/>
        </w:rPr>
        <w:t xml:space="preserve"> get</w:t>
      </w:r>
      <w:r>
        <w:rPr>
          <w:rFonts w:hint="eastAsia"/>
          <w:lang w:val="en-US"/>
        </w:rPr>
        <w:t>방식으로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크롤링은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판단된다</w:t>
      </w:r>
      <w:r>
        <w:rPr>
          <w:rFonts w:hint="eastAsia"/>
          <w:lang w:val="en-US"/>
        </w:rPr>
        <w:t xml:space="preserve">. </w:t>
      </w:r>
      <w:bookmarkStart w:id="0" w:name="_GoBack"/>
      <w:bookmarkEnd w:id="0"/>
    </w:p>
    <w:sectPr w:rsidR="00D57076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7FBF3" w14:textId="77777777" w:rsidR="000E3897" w:rsidRDefault="000E3897">
      <w:pPr>
        <w:spacing w:after="0" w:line="240" w:lineRule="auto"/>
      </w:pPr>
      <w:r>
        <w:separator/>
      </w:r>
    </w:p>
    <w:p w14:paraId="3999779D" w14:textId="77777777" w:rsidR="000E3897" w:rsidRDefault="000E3897"/>
  </w:endnote>
  <w:endnote w:type="continuationSeparator" w:id="0">
    <w:p w14:paraId="2B2FE6DF" w14:textId="77777777" w:rsidR="000E3897" w:rsidRDefault="000E3897">
      <w:pPr>
        <w:spacing w:after="0" w:line="240" w:lineRule="auto"/>
      </w:pPr>
      <w:r>
        <w:continuationSeparator/>
      </w:r>
    </w:p>
    <w:p w14:paraId="67B8B75A" w14:textId="77777777" w:rsidR="000E3897" w:rsidRDefault="000E3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95E8E" w14:textId="77777777" w:rsidR="00095882" w:rsidRDefault="00B27C2F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5707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825CE" w14:textId="77777777" w:rsidR="000E3897" w:rsidRDefault="000E3897">
      <w:pPr>
        <w:spacing w:after="0" w:line="240" w:lineRule="auto"/>
      </w:pPr>
      <w:r>
        <w:separator/>
      </w:r>
    </w:p>
    <w:p w14:paraId="238F2AA7" w14:textId="77777777" w:rsidR="000E3897" w:rsidRDefault="000E3897"/>
  </w:footnote>
  <w:footnote w:type="continuationSeparator" w:id="0">
    <w:p w14:paraId="05A75F4A" w14:textId="77777777" w:rsidR="000E3897" w:rsidRDefault="000E3897">
      <w:pPr>
        <w:spacing w:after="0" w:line="240" w:lineRule="auto"/>
      </w:pPr>
      <w:r>
        <w:continuationSeparator/>
      </w:r>
    </w:p>
    <w:p w14:paraId="00FF469F" w14:textId="77777777" w:rsidR="000E3897" w:rsidRDefault="000E389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2C"/>
    <w:rsid w:val="00095882"/>
    <w:rsid w:val="000E3897"/>
    <w:rsid w:val="000F53DA"/>
    <w:rsid w:val="001634BC"/>
    <w:rsid w:val="002471B6"/>
    <w:rsid w:val="00325953"/>
    <w:rsid w:val="0057011D"/>
    <w:rsid w:val="0062392C"/>
    <w:rsid w:val="008B1CDE"/>
    <w:rsid w:val="00915AD3"/>
    <w:rsid w:val="00976FCC"/>
    <w:rsid w:val="00A40385"/>
    <w:rsid w:val="00A70159"/>
    <w:rsid w:val="00A8768D"/>
    <w:rsid w:val="00AF2482"/>
    <w:rsid w:val="00B27C2F"/>
    <w:rsid w:val="00C85678"/>
    <w:rsid w:val="00D57076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3C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제목 4 문자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머리글 문자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바닥글 문자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제목 문자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날짜 문자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강한 인용 문자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인용 문자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부제 문자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dong-gi/Library/Containers/com.microsoft.Word/Data/Library/Caches/1042/TM10002082/&#4352;&#4450;&#4363;&#4461;%20&#4358;&#4449;&#4523;&#4355;&#4467;&#4527;&#4352;&#446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37338C3264C046A2D610AEBC406E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3045577-7536-4043-8983-F1FFAEED8330}"/>
      </w:docPartPr>
      <w:docPartBody>
        <w:p w:rsidR="00000000" w:rsidRDefault="005E3550">
          <w:pPr>
            <w:pStyle w:val="4637338C3264C046A2D610AEBC406EFB"/>
          </w:pPr>
          <w:r w:rsidRPr="00B27C2F">
            <w:rPr>
              <w:rFonts w:asciiTheme="majorEastAsia" w:hAnsiTheme="majorEastAsia"/>
            </w:rPr>
            <w:t>제목</w:t>
          </w:r>
          <w:r w:rsidRPr="00B27C2F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CEB2238820107A4E94099CFDE5075D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955260-6F2A-2045-A89F-7A2D8DB7FD07}"/>
      </w:docPartPr>
      <w:docPartBody>
        <w:p w:rsidR="00347656" w:rsidRPr="00B27C2F" w:rsidRDefault="005E3550">
          <w:pPr>
            <w:pStyle w:val="3"/>
            <w:ind w:left="1200" w:hanging="480"/>
            <w:rPr>
              <w:rFonts w:asciiTheme="majorEastAsia" w:hAnsiTheme="majorEastAsia"/>
            </w:rPr>
          </w:pPr>
          <w:r w:rsidRPr="00B27C2F">
            <w:rPr>
              <w:rFonts w:asciiTheme="majorEastAsia" w:hAnsiTheme="majorEastAsia"/>
            </w:rPr>
            <w:t>탭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한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번으로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이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개요에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표시된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텍스트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서식을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손쉽게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적용하려면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리본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메뉴의</w:t>
          </w:r>
          <w:r w:rsidRPr="00B27C2F">
            <w:rPr>
              <w:rFonts w:asciiTheme="majorEastAsia" w:hAnsiTheme="majorEastAsia"/>
            </w:rPr>
            <w:t xml:space="preserve"> [</w:t>
          </w:r>
          <w:r w:rsidRPr="00B27C2F">
            <w:rPr>
              <w:rFonts w:asciiTheme="majorEastAsia" w:hAnsiTheme="majorEastAsia"/>
            </w:rPr>
            <w:t>홈</w:t>
          </w:r>
          <w:r w:rsidRPr="00B27C2F">
            <w:rPr>
              <w:rFonts w:asciiTheme="majorEastAsia" w:hAnsiTheme="majorEastAsia"/>
            </w:rPr>
            <w:t xml:space="preserve">] </w:t>
          </w:r>
          <w:r w:rsidRPr="00B27C2F">
            <w:rPr>
              <w:rFonts w:asciiTheme="majorEastAsia" w:hAnsiTheme="majorEastAsia"/>
            </w:rPr>
            <w:t>탭에서</w:t>
          </w:r>
          <w:r w:rsidRPr="00B27C2F">
            <w:rPr>
              <w:rFonts w:asciiTheme="majorEastAsia" w:hAnsiTheme="majorEastAsia"/>
            </w:rPr>
            <w:t xml:space="preserve"> [</w:t>
          </w:r>
          <w:r w:rsidRPr="00B27C2F">
            <w:rPr>
              <w:rFonts w:asciiTheme="majorEastAsia" w:hAnsiTheme="majorEastAsia"/>
            </w:rPr>
            <w:t>스타일</w:t>
          </w:r>
          <w:r w:rsidRPr="00B27C2F">
            <w:rPr>
              <w:rFonts w:asciiTheme="majorEastAsia" w:hAnsiTheme="majorEastAsia"/>
            </w:rPr>
            <w:t>]</w:t>
          </w:r>
          <w:r w:rsidRPr="00B27C2F">
            <w:rPr>
              <w:rFonts w:asciiTheme="majorEastAsia" w:hAnsiTheme="majorEastAsia"/>
            </w:rPr>
            <w:t>을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확인하세요</w:t>
          </w:r>
          <w:r w:rsidRPr="00B27C2F">
            <w:rPr>
              <w:rFonts w:asciiTheme="majorEastAsia" w:hAnsiTheme="majorEastAsia"/>
            </w:rPr>
            <w:t>.</w:t>
          </w:r>
        </w:p>
        <w:p w:rsidR="00000000" w:rsidRDefault="005E3550">
          <w:pPr>
            <w:pStyle w:val="CEB2238820107A4E94099CFDE5075DBD"/>
          </w:pPr>
          <w:r w:rsidRPr="00B27C2F">
            <w:rPr>
              <w:rFonts w:asciiTheme="majorEastAsia" w:hAnsiTheme="majorEastAsia"/>
            </w:rPr>
            <w:t>예를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들어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이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단락은</w:t>
          </w:r>
          <w:r w:rsidRPr="00B27C2F">
            <w:rPr>
              <w:rFonts w:asciiTheme="majorEastAsia" w:hAnsiTheme="majorEastAsia"/>
            </w:rPr>
            <w:t xml:space="preserve"> [</w:t>
          </w:r>
          <w:r w:rsidRPr="00B27C2F">
            <w:rPr>
              <w:rFonts w:asciiTheme="majorEastAsia" w:hAnsiTheme="majorEastAsia"/>
            </w:rPr>
            <w:t>제목</w:t>
          </w:r>
          <w:r w:rsidRPr="00B27C2F">
            <w:rPr>
              <w:rFonts w:asciiTheme="majorEastAsia" w:hAnsiTheme="majorEastAsia"/>
            </w:rPr>
            <w:t xml:space="preserve"> 3] </w:t>
          </w:r>
          <w:r w:rsidRPr="00B27C2F">
            <w:rPr>
              <w:rFonts w:asciiTheme="majorEastAsia" w:hAnsiTheme="majorEastAsia"/>
            </w:rPr>
            <w:t>스타일을</w:t>
          </w:r>
          <w:r w:rsidRPr="00B27C2F">
            <w:rPr>
              <w:rFonts w:asciiTheme="majorEastAsia" w:hAnsiTheme="majorEastAsia"/>
            </w:rPr>
            <w:t xml:space="preserve"> </w:t>
          </w:r>
          <w:r w:rsidRPr="00B27C2F">
            <w:rPr>
              <w:rFonts w:asciiTheme="majorEastAsia" w:hAnsiTheme="majorEastAsia"/>
            </w:rPr>
            <w:t>사용합니다</w:t>
          </w:r>
          <w:r w:rsidRPr="00B27C2F">
            <w:rPr>
              <w:rFonts w:asciiTheme="majorEastAsia" w:hAnsiTheme="majorEastAsia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5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wordWrap/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wordWrap/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wordWrap/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wordWrap/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wordWrap/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wordWrap/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wordWrap/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wordWrap/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wordWrap/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B9F36FF0025C43A72533361DBF6066">
    <w:name w:val="B3B9F36FF0025C43A72533361DBF6066"/>
    <w:pPr>
      <w:widowControl w:val="0"/>
      <w:wordWrap w:val="0"/>
      <w:jc w:val="both"/>
    </w:pPr>
  </w:style>
  <w:style w:type="paragraph" w:customStyle="1" w:styleId="EE2200E86C25504EA4B09AB38A07A604">
    <w:name w:val="EE2200E86C25504EA4B09AB38A07A604"/>
    <w:pPr>
      <w:widowControl w:val="0"/>
      <w:wordWrap w:val="0"/>
      <w:jc w:val="both"/>
    </w:pPr>
  </w:style>
  <w:style w:type="paragraph" w:customStyle="1" w:styleId="8F33C36F9E345940A27BB1AF2E57F042">
    <w:name w:val="8F33C36F9E345940A27BB1AF2E57F042"/>
    <w:pPr>
      <w:widowControl w:val="0"/>
      <w:wordWrap w:val="0"/>
      <w:jc w:val="both"/>
    </w:pPr>
  </w:style>
  <w:style w:type="paragraph" w:customStyle="1" w:styleId="66CF315808A53644A9855C65B3F919C5">
    <w:name w:val="66CF315808A53644A9855C65B3F919C5"/>
    <w:pPr>
      <w:widowControl w:val="0"/>
      <w:wordWrap w:val="0"/>
      <w:jc w:val="both"/>
    </w:pPr>
  </w:style>
  <w:style w:type="paragraph" w:customStyle="1" w:styleId="4637338C3264C046A2D610AEBC406EFB">
    <w:name w:val="4637338C3264C046A2D610AEBC406EFB"/>
    <w:pPr>
      <w:widowControl w:val="0"/>
      <w:wordWrap w:val="0"/>
      <w:jc w:val="both"/>
    </w:pPr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제목 4 문자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CEB2238820107A4E94099CFDE5075DBD">
    <w:name w:val="CEB2238820107A4E94099CFDE5075DBD"/>
    <w:pPr>
      <w:widowControl w:val="0"/>
      <w:wordWrap w:val="0"/>
      <w:jc w:val="both"/>
    </w:pPr>
  </w:style>
  <w:style w:type="paragraph" w:customStyle="1" w:styleId="02902D8E96FE554894D74383962180B9">
    <w:name w:val="02902D8E96FE554894D74383962180B9"/>
    <w:pPr>
      <w:widowControl w:val="0"/>
      <w:wordWrap w:val="0"/>
      <w:jc w:val="both"/>
    </w:pPr>
  </w:style>
  <w:style w:type="paragraph" w:customStyle="1" w:styleId="AA0D191212C30245808598BCCC2E89FD">
    <w:name w:val="AA0D191212C30245808598BCCC2E89FD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개요 만들기.dotx</Template>
  <TotalTime>27</TotalTime>
  <Pages>2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이동기</dc:creator>
  <cp:keywords/>
  <dc:description/>
  <cp:lastModifiedBy>이동기</cp:lastModifiedBy>
  <cp:revision>2</cp:revision>
  <dcterms:created xsi:type="dcterms:W3CDTF">2017-07-28T01:13:00Z</dcterms:created>
  <dcterms:modified xsi:type="dcterms:W3CDTF">2017-07-28T16:30:00Z</dcterms:modified>
</cp:coreProperties>
</file>